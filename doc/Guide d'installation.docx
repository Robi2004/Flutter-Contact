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545078" w:rsidP="000E7483">
      <w:pPr>
        <w:pStyle w:val="Titre"/>
      </w:pPr>
      <w:r>
        <w:t>Guide d’installation</w:t>
      </w:r>
    </w:p>
    <w:p w:rsidR="000E7483" w:rsidRDefault="000E7483" w:rsidP="00D6459D">
      <w:pPr>
        <w:spacing w:before="2400"/>
        <w:rPr>
          <w:rFonts w:cs="Arial"/>
          <w:sz w:val="22"/>
          <w:szCs w:val="22"/>
        </w:rPr>
      </w:pPr>
    </w:p>
    <w:p w:rsidR="00D6459D" w:rsidRDefault="00D6459D" w:rsidP="000E7483">
      <w:pPr>
        <w:jc w:val="center"/>
      </w:pPr>
    </w:p>
    <w:p w:rsidR="00D6459D" w:rsidRDefault="00F66287" w:rsidP="000E74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593090</wp:posOffset>
            </wp:positionH>
            <wp:positionV relativeFrom="paragraph">
              <wp:posOffset>33655</wp:posOffset>
            </wp:positionV>
            <wp:extent cx="4561205" cy="2562225"/>
            <wp:effectExtent l="0" t="0" r="0" b="0"/>
            <wp:wrapTight wrapText="bothSides">
              <wp:wrapPolygon edited="0">
                <wp:start x="0" y="0"/>
                <wp:lineTo x="0" y="21520"/>
                <wp:lineTo x="21471" y="21520"/>
                <wp:lineTo x="21471" y="0"/>
                <wp:lineTo x="0" y="0"/>
              </wp:wrapPolygon>
            </wp:wrapTight>
            <wp:docPr id="1" name="Image 3" descr="C:\Users\pg78vgj\AppData\Local\Microsoft\Windows\INetCache\Content.Word\1_ln1oPanVYSrs7dirNWZ0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78vgj\AppData\Local\Microsoft\Windows\INetCache\Content.Word\1_ln1oPanVYSrs7dirNWZ0L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59D" w:rsidRDefault="00D6459D" w:rsidP="000E7483">
      <w:pPr>
        <w:jc w:val="center"/>
      </w:pPr>
    </w:p>
    <w:p w:rsidR="00D6459D" w:rsidRDefault="00D6459D" w:rsidP="000E7483">
      <w:pPr>
        <w:jc w:val="center"/>
      </w:pPr>
    </w:p>
    <w:p w:rsidR="00D6459D" w:rsidRDefault="00D6459D" w:rsidP="000E7483">
      <w:pPr>
        <w:jc w:val="center"/>
      </w:pPr>
    </w:p>
    <w:p w:rsidR="00D6459D" w:rsidRDefault="00D6459D" w:rsidP="000E7483">
      <w:pPr>
        <w:jc w:val="center"/>
      </w:pPr>
    </w:p>
    <w:p w:rsidR="00D6459D" w:rsidRDefault="00D6459D" w:rsidP="000E7483">
      <w:pPr>
        <w:jc w:val="center"/>
      </w:pPr>
    </w:p>
    <w:p w:rsidR="00D6459D" w:rsidRDefault="00D6459D" w:rsidP="000E7483">
      <w:pPr>
        <w:jc w:val="center"/>
      </w:pPr>
    </w:p>
    <w:p w:rsidR="00D6459D" w:rsidRDefault="00D6459D" w:rsidP="000E7483">
      <w:pPr>
        <w:jc w:val="center"/>
      </w:pPr>
    </w:p>
    <w:p w:rsidR="00D6459D" w:rsidRDefault="00D6459D" w:rsidP="000E7483">
      <w:pPr>
        <w:jc w:val="center"/>
      </w:pPr>
    </w:p>
    <w:p w:rsidR="00D6459D" w:rsidRDefault="00D6459D" w:rsidP="00D6459D"/>
    <w:p w:rsidR="00D6459D" w:rsidRDefault="00D6459D" w:rsidP="000E7483">
      <w:pPr>
        <w:jc w:val="center"/>
      </w:pPr>
    </w:p>
    <w:p w:rsidR="007F30AE" w:rsidRPr="000E7483" w:rsidRDefault="00D6459D" w:rsidP="000E7483">
      <w:pPr>
        <w:spacing w:before="2000"/>
        <w:jc w:val="center"/>
      </w:pPr>
      <w:proofErr w:type="spellStart"/>
      <w:r>
        <w:t>Robustiano</w:t>
      </w:r>
      <w:proofErr w:type="spellEnd"/>
      <w:r>
        <w:t xml:space="preserve"> Lombardo</w:t>
      </w:r>
      <w:r w:rsidR="007F30AE" w:rsidRPr="000E7483">
        <w:t xml:space="preserve"> – </w:t>
      </w:r>
      <w:r>
        <w:t>CID4A</w:t>
      </w:r>
    </w:p>
    <w:p w:rsidR="007F30AE" w:rsidRPr="000E7483" w:rsidRDefault="00D6459D" w:rsidP="000E7483">
      <w:pPr>
        <w:jc w:val="center"/>
      </w:pPr>
      <w:r>
        <w:t>Lausanne</w:t>
      </w:r>
    </w:p>
    <w:p w:rsidR="007F30AE" w:rsidRPr="000E7483" w:rsidRDefault="00AB5D1C" w:rsidP="004023E1">
      <w:pPr>
        <w:jc w:val="center"/>
      </w:pPr>
      <w:r>
        <w:t>26 janvier</w:t>
      </w:r>
    </w:p>
    <w:p w:rsidR="007F30AE" w:rsidRPr="000E7483" w:rsidRDefault="007F30AE" w:rsidP="00D6459D"/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AB5D1C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7178300" w:history="1">
        <w:r w:rsidR="00AB5D1C" w:rsidRPr="00803EE2">
          <w:rPr>
            <w:rStyle w:val="Lienhypertexte"/>
            <w:noProof/>
          </w:rPr>
          <w:t>1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Git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_Toc157178300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3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01" w:history="1">
        <w:r w:rsidR="00AB5D1C" w:rsidRPr="00803EE2">
          <w:rPr>
            <w:rStyle w:val="Lienhypertexte"/>
            <w:noProof/>
          </w:rPr>
          <w:t>2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Visual Studio Code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_Toc157178301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4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178302" w:history="1">
        <w:r w:rsidR="00AB5D1C" w:rsidRPr="00803EE2">
          <w:rPr>
            <w:rStyle w:val="Lienhypertexte"/>
            <w:noProof/>
          </w:rPr>
          <w:t>2.1</w:t>
        </w:r>
        <w:r w:rsidR="00AB5D1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Installation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_Toc157178302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4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178303" w:history="1">
        <w:r w:rsidR="00AB5D1C" w:rsidRPr="00803EE2">
          <w:rPr>
            <w:rStyle w:val="Lienhypertexte"/>
            <w:noProof/>
          </w:rPr>
          <w:t>2.2</w:t>
        </w:r>
        <w:r w:rsidR="00AB5D1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Extensions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_Toc157178303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5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04" w:history="1">
        <w:r w:rsidR="00AB5D1C" w:rsidRPr="00803EE2">
          <w:rPr>
            <w:rStyle w:val="Lienhypertexte"/>
            <w:noProof/>
          </w:rPr>
          <w:t>3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Flutter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_Toc157178304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6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05" w:history="1">
        <w:r w:rsidR="00AB5D1C" w:rsidRPr="00803EE2">
          <w:rPr>
            <w:rStyle w:val="Lienhypertexte"/>
            <w:noProof/>
          </w:rPr>
          <w:t>4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Android Studio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_Toc157178305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7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178306" w:history="1">
        <w:r w:rsidR="00AB5D1C" w:rsidRPr="00803EE2">
          <w:rPr>
            <w:rStyle w:val="Lienhypertexte"/>
            <w:noProof/>
          </w:rPr>
          <w:t>4.1</w:t>
        </w:r>
        <w:r w:rsidR="00AB5D1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Installation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_Toc157178306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7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178307" w:history="1">
        <w:r w:rsidR="00AB5D1C" w:rsidRPr="00803EE2">
          <w:rPr>
            <w:rStyle w:val="Lienhypertexte"/>
            <w:noProof/>
          </w:rPr>
          <w:t>4.2</w:t>
        </w:r>
        <w:r w:rsidR="00AB5D1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Configurer Android SDK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_Toc157178307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8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08" w:history="1">
        <w:r w:rsidR="00AB5D1C" w:rsidRPr="00803EE2">
          <w:rPr>
            <w:rStyle w:val="Lienhypertexte"/>
            <w:noProof/>
          </w:rPr>
          <w:t>5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XAMP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_Toc157178308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10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09" w:history="1">
        <w:r w:rsidR="00AB5D1C" w:rsidRPr="00803EE2">
          <w:rPr>
            <w:rStyle w:val="Lienhypertexte"/>
            <w:noProof/>
          </w:rPr>
          <w:t>6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Composer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_Toc157178309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10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10" w:history="1">
        <w:r w:rsidR="00AB5D1C" w:rsidRPr="00803EE2">
          <w:rPr>
            <w:rStyle w:val="Lienhypertexte"/>
            <w:noProof/>
          </w:rPr>
          <w:t>7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NPM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_Toc157178310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10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11" w:history="1">
        <w:r w:rsidR="00AB5D1C" w:rsidRPr="00803EE2">
          <w:rPr>
            <w:rStyle w:val="Lienhypertexte"/>
            <w:noProof/>
          </w:rPr>
          <w:t>8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Laravel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_Toc157178311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10</w:t>
        </w:r>
        <w:r w:rsidR="00AB5D1C">
          <w:rPr>
            <w:noProof/>
            <w:webHidden/>
          </w:rPr>
          <w:fldChar w:fldCharType="end"/>
        </w:r>
      </w:hyperlink>
    </w:p>
    <w:p w:rsidR="00AB5D1C" w:rsidRDefault="00EC3A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178312" w:history="1">
        <w:r w:rsidR="00AB5D1C" w:rsidRPr="00803EE2">
          <w:rPr>
            <w:rStyle w:val="Lienhypertexte"/>
            <w:noProof/>
          </w:rPr>
          <w:t>9</w:t>
        </w:r>
        <w:r w:rsidR="00AB5D1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B5D1C" w:rsidRPr="00803EE2">
          <w:rPr>
            <w:rStyle w:val="Lienhypertexte"/>
            <w:noProof/>
          </w:rPr>
          <w:t>Postman</w:t>
        </w:r>
        <w:r w:rsidR="00AB5D1C">
          <w:rPr>
            <w:noProof/>
            <w:webHidden/>
          </w:rPr>
          <w:tab/>
        </w:r>
        <w:r w:rsidR="00AB5D1C">
          <w:rPr>
            <w:noProof/>
            <w:webHidden/>
          </w:rPr>
          <w:fldChar w:fldCharType="begin"/>
        </w:r>
        <w:r w:rsidR="00AB5D1C">
          <w:rPr>
            <w:noProof/>
            <w:webHidden/>
          </w:rPr>
          <w:instrText xml:space="preserve"> PAGEREF _Toc157178312 \h </w:instrText>
        </w:r>
        <w:r w:rsidR="00AB5D1C">
          <w:rPr>
            <w:noProof/>
            <w:webHidden/>
          </w:rPr>
        </w:r>
        <w:r w:rsidR="00AB5D1C">
          <w:rPr>
            <w:noProof/>
            <w:webHidden/>
          </w:rPr>
          <w:fldChar w:fldCharType="separate"/>
        </w:r>
        <w:r w:rsidR="00AB5D1C">
          <w:rPr>
            <w:noProof/>
            <w:webHidden/>
          </w:rPr>
          <w:t>10</w:t>
        </w:r>
        <w:r w:rsidR="00AB5D1C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545078" w:rsidRDefault="00545078" w:rsidP="00545078">
      <w:pPr>
        <w:pStyle w:val="Titre1"/>
      </w:pPr>
      <w:bookmarkStart w:id="0" w:name="_Toc157178300"/>
      <w:r>
        <w:lastRenderedPageBreak/>
        <w:t>Git</w:t>
      </w:r>
      <w:bookmarkEnd w:id="0"/>
    </w:p>
    <w:p w:rsidR="00545078" w:rsidRDefault="00545078" w:rsidP="00545078">
      <w:pPr>
        <w:pStyle w:val="Corpsdetexte"/>
      </w:pPr>
      <w:r>
        <w:t xml:space="preserve">Pour installer git aller sur </w:t>
      </w:r>
      <w:hyperlink r:id="rId9" w:history="1">
        <w:r w:rsidRPr="00FF0725">
          <w:rPr>
            <w:rStyle w:val="Lienhypertexte"/>
          </w:rPr>
          <w:t>https://git-scm.com/download/win</w:t>
        </w:r>
      </w:hyperlink>
      <w:r>
        <w:t>.</w:t>
      </w:r>
    </w:p>
    <w:p w:rsidR="00545078" w:rsidRDefault="00545078" w:rsidP="00545078">
      <w:pPr>
        <w:pStyle w:val="Corpsdetexte"/>
        <w:rPr>
          <w:noProof/>
        </w:rPr>
      </w:pPr>
      <w:r>
        <w:t>Ici Choisissez la version qui vous convient</w:t>
      </w:r>
    </w:p>
    <w:p w:rsidR="00545078" w:rsidRDefault="00545078" w:rsidP="00545078">
      <w:pPr>
        <w:pStyle w:val="Corpsdetexte"/>
      </w:pPr>
      <w:r>
        <w:rPr>
          <w:noProof/>
        </w:rPr>
        <w:drawing>
          <wp:inline distT="0" distB="0" distL="0" distR="0" wp14:anchorId="75CB3147" wp14:editId="0F2E5F51">
            <wp:extent cx="3009900" cy="12287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78" w:rsidRDefault="00545078" w:rsidP="00545078">
      <w:pPr>
        <w:pStyle w:val="Corpsdetexte"/>
      </w:pPr>
      <w:r>
        <w:t>Lancer l’installeur est faite l’installation standard.</w:t>
      </w:r>
    </w:p>
    <w:p w:rsidR="00545078" w:rsidRDefault="00545078" w:rsidP="00545078">
      <w:pPr>
        <w:pStyle w:val="Corpsdetexte"/>
      </w:pPr>
      <w:r>
        <w:rPr>
          <w:noProof/>
        </w:rPr>
        <w:drawing>
          <wp:inline distT="0" distB="0" distL="0" distR="0" wp14:anchorId="231AF881" wp14:editId="0FDE5BCF">
            <wp:extent cx="4724400" cy="3667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78" w:rsidRDefault="00545078" w:rsidP="00545078">
      <w:pPr>
        <w:pStyle w:val="Corpsdetexte"/>
      </w:pPr>
      <w:r>
        <w:t xml:space="preserve">Quand l’installation est finie, ouvrer un git </w:t>
      </w:r>
      <w:proofErr w:type="spellStart"/>
      <w:r>
        <w:t>bash</w:t>
      </w:r>
      <w:proofErr w:type="spellEnd"/>
      <w:r>
        <w:t xml:space="preserve"> et lancer c’est 2 commande</w:t>
      </w:r>
    </w:p>
    <w:p w:rsidR="00545078" w:rsidRDefault="002628E4" w:rsidP="00545078">
      <w:pPr>
        <w:pStyle w:val="Corpsdetexte"/>
      </w:pPr>
      <w:r>
        <w:rPr>
          <w:noProof/>
        </w:rPr>
        <w:drawing>
          <wp:inline distT="0" distB="0" distL="0" distR="0" wp14:anchorId="2237CB7E" wp14:editId="41118CA3">
            <wp:extent cx="4657725" cy="2762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E4" w:rsidRDefault="002628E4" w:rsidP="00545078">
      <w:pPr>
        <w:pStyle w:val="Corpsdetexte"/>
      </w:pPr>
      <w:bookmarkStart w:id="1" w:name="_GoBack"/>
      <w:r>
        <w:rPr>
          <w:noProof/>
        </w:rPr>
        <w:drawing>
          <wp:inline distT="0" distB="0" distL="0" distR="0" wp14:anchorId="1D54C9E1" wp14:editId="3315CB2C">
            <wp:extent cx="4143375" cy="1905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45078" w:rsidRDefault="00545078" w:rsidP="00545078">
      <w:pPr>
        <w:pStyle w:val="Corpsdetexte"/>
      </w:pPr>
      <w:r>
        <w:fldChar w:fldCharType="begin"/>
      </w:r>
      <w:r>
        <w:instrText xml:space="preserve"> git config --global user.email "votre@email.com" </w:instrText>
      </w:r>
      <w:r>
        <w:fldChar w:fldCharType="end"/>
      </w:r>
    </w:p>
    <w:p w:rsidR="00F1139B" w:rsidRDefault="00545078" w:rsidP="00F1139B">
      <w:pPr>
        <w:pStyle w:val="Corpsdetexte"/>
      </w:pPr>
      <w:r>
        <w:fldChar w:fldCharType="begin"/>
      </w:r>
      <w:r>
        <w:instrText xml:space="preserve"> git config --global user.name "votre nom" </w:instrText>
      </w:r>
      <w:r>
        <w:fldChar w:fldCharType="end"/>
      </w:r>
    </w:p>
    <w:p w:rsidR="00F1139B" w:rsidRDefault="00F1139B" w:rsidP="00F1139B">
      <w:r>
        <w:br w:type="page"/>
      </w:r>
    </w:p>
    <w:p w:rsidR="00545078" w:rsidRDefault="00545078" w:rsidP="00545078">
      <w:pPr>
        <w:pStyle w:val="Titre1"/>
      </w:pPr>
      <w:bookmarkStart w:id="2" w:name="_Toc157178301"/>
      <w:r>
        <w:lastRenderedPageBreak/>
        <w:t>Visual Studio Code</w:t>
      </w:r>
      <w:bookmarkEnd w:id="2"/>
    </w:p>
    <w:p w:rsidR="00344910" w:rsidRPr="00344910" w:rsidRDefault="00344910" w:rsidP="00344910">
      <w:pPr>
        <w:pStyle w:val="Titre2"/>
      </w:pPr>
      <w:bookmarkStart w:id="3" w:name="_Toc157178302"/>
      <w:r>
        <w:t>Installation</w:t>
      </w:r>
      <w:bookmarkEnd w:id="3"/>
    </w:p>
    <w:p w:rsidR="00F1139B" w:rsidRDefault="00F1139B" w:rsidP="00F1139B">
      <w:pPr>
        <w:pStyle w:val="Corpsdetexte"/>
      </w:pPr>
      <w:r>
        <w:t xml:space="preserve">Pour l’installation de VSC </w:t>
      </w:r>
      <w:hyperlink r:id="rId14" w:history="1">
        <w:r w:rsidRPr="00FF0725">
          <w:rPr>
            <w:rStyle w:val="Lienhypertexte"/>
          </w:rPr>
          <w:t>https://code.visualstudio.com/download</w:t>
        </w:r>
      </w:hyperlink>
    </w:p>
    <w:p w:rsidR="00F1139B" w:rsidRDefault="00F1139B" w:rsidP="00F1139B">
      <w:pPr>
        <w:pStyle w:val="Corpsdetexte"/>
      </w:pPr>
      <w:r>
        <w:t>Ici Choisissez la version qui vous convient</w:t>
      </w:r>
    </w:p>
    <w:p w:rsidR="00F1139B" w:rsidRDefault="00F1139B" w:rsidP="00F1139B">
      <w:pPr>
        <w:pStyle w:val="Corpsdetexte"/>
      </w:pPr>
      <w:r>
        <w:rPr>
          <w:noProof/>
        </w:rPr>
        <w:drawing>
          <wp:inline distT="0" distB="0" distL="0" distR="0" wp14:anchorId="4C7ED3AE" wp14:editId="4A8F9AFB">
            <wp:extent cx="4867275" cy="2318385"/>
            <wp:effectExtent l="0" t="0" r="9525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B" w:rsidRDefault="00F1139B" w:rsidP="00F1139B">
      <w:pPr>
        <w:pStyle w:val="Corpsdetexte"/>
      </w:pPr>
      <w:r>
        <w:t>Lancer l’installeur et ici aussi suivez l’installation standard.</w:t>
      </w:r>
    </w:p>
    <w:p w:rsidR="00F1139B" w:rsidRDefault="00F1139B" w:rsidP="00F1139B">
      <w:pPr>
        <w:pStyle w:val="Corpsdetexte"/>
      </w:pPr>
      <w:r>
        <w:rPr>
          <w:noProof/>
        </w:rPr>
        <w:drawing>
          <wp:inline distT="0" distB="0" distL="0" distR="0" wp14:anchorId="0AAA433C" wp14:editId="3802D285">
            <wp:extent cx="4686300" cy="4286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10" w:rsidRDefault="00344910" w:rsidP="00344910">
      <w:r>
        <w:br w:type="page"/>
      </w:r>
    </w:p>
    <w:p w:rsidR="00344910" w:rsidRDefault="00344910" w:rsidP="00344910">
      <w:pPr>
        <w:pStyle w:val="Titre2"/>
      </w:pPr>
      <w:bookmarkStart w:id="4" w:name="_Toc157178303"/>
      <w:r>
        <w:lastRenderedPageBreak/>
        <w:t>Extensions</w:t>
      </w:r>
      <w:bookmarkEnd w:id="4"/>
    </w:p>
    <w:p w:rsidR="00344910" w:rsidRDefault="00344910" w:rsidP="00344910">
      <w:pPr>
        <w:pStyle w:val="Retraitcorpsdetexte"/>
      </w:pPr>
      <w:r>
        <w:t xml:space="preserve">Ouvrez </w:t>
      </w:r>
      <w:proofErr w:type="spellStart"/>
      <w:r>
        <w:t>VSCode</w:t>
      </w:r>
      <w:proofErr w:type="spellEnd"/>
      <w:r>
        <w:t xml:space="preserve"> allez dans extensions et installé : </w:t>
      </w:r>
    </w:p>
    <w:p w:rsidR="00495CCC" w:rsidRDefault="00495CCC" w:rsidP="00344910">
      <w:pPr>
        <w:pStyle w:val="Retraitcorpsdetexte"/>
      </w:pPr>
    </w:p>
    <w:p w:rsidR="00344910" w:rsidRDefault="00344910" w:rsidP="00344910">
      <w:pPr>
        <w:pStyle w:val="Retraitcorpsdetexte"/>
      </w:pPr>
      <w:proofErr w:type="spellStart"/>
      <w:r>
        <w:t>Dart</w:t>
      </w:r>
      <w:proofErr w:type="spellEnd"/>
      <w:r>
        <w:rPr>
          <w:noProof/>
        </w:rPr>
        <w:drawing>
          <wp:inline distT="0" distB="0" distL="0" distR="0" wp14:anchorId="19875704" wp14:editId="7821FD81">
            <wp:extent cx="4914900" cy="1673723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013" cy="16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CC" w:rsidRDefault="00495CCC" w:rsidP="00344910">
      <w:pPr>
        <w:pStyle w:val="Retraitcorpsdetexte"/>
      </w:pPr>
    </w:p>
    <w:p w:rsidR="00344910" w:rsidRDefault="00344910" w:rsidP="00344910">
      <w:pPr>
        <w:pStyle w:val="Retraitcorpsdetexte"/>
      </w:pPr>
      <w:r>
        <w:t>Flutter</w:t>
      </w:r>
      <w:r>
        <w:rPr>
          <w:noProof/>
        </w:rPr>
        <w:drawing>
          <wp:inline distT="0" distB="0" distL="0" distR="0" wp14:anchorId="5868E75F" wp14:editId="4B811A7D">
            <wp:extent cx="4848225" cy="1657062"/>
            <wp:effectExtent l="0" t="0" r="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873" cy="16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CC" w:rsidRDefault="00495CCC" w:rsidP="00344910">
      <w:pPr>
        <w:pStyle w:val="Retraitcorpsdetexte"/>
      </w:pPr>
    </w:p>
    <w:p w:rsidR="00344910" w:rsidRDefault="00344910" w:rsidP="00344910">
      <w:pPr>
        <w:pStyle w:val="Retraitcorpsdetexte"/>
        <w:rPr>
          <w:noProof/>
        </w:rPr>
      </w:pPr>
      <w:r>
        <w:t>Flutter</w:t>
      </w:r>
      <w:r w:rsidRPr="00344910">
        <w:t xml:space="preserve"> </w:t>
      </w:r>
      <w:r>
        <w:t xml:space="preserve">Widget </w:t>
      </w:r>
      <w:proofErr w:type="spellStart"/>
      <w:r>
        <w:t>Snippets</w:t>
      </w:r>
      <w:proofErr w:type="spellEnd"/>
      <w:r>
        <w:t>, qui nous sers à générer certain éléments grâce à des raccourcis comme des zones de textes, des boutons, etc...</w:t>
      </w:r>
      <w:r w:rsidRPr="00344910">
        <w:rPr>
          <w:noProof/>
        </w:rPr>
        <w:t xml:space="preserve"> </w:t>
      </w:r>
    </w:p>
    <w:p w:rsidR="00344910" w:rsidRDefault="00344910" w:rsidP="002A31CF">
      <w:pPr>
        <w:pStyle w:val="Retraitcorpsdetexte"/>
      </w:pPr>
      <w:r>
        <w:rPr>
          <w:noProof/>
        </w:rPr>
        <w:drawing>
          <wp:inline distT="0" distB="0" distL="0" distR="0" wp14:anchorId="10A37110" wp14:editId="6935377B">
            <wp:extent cx="4848225" cy="163958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1112" cy="16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B" w:rsidRDefault="00F1139B" w:rsidP="00F1139B"/>
    <w:p w:rsidR="00545078" w:rsidRDefault="00F1139B" w:rsidP="00545078">
      <w:pPr>
        <w:pStyle w:val="Titre1"/>
      </w:pPr>
      <w:bookmarkStart w:id="5" w:name="_Toc157178304"/>
      <w:r>
        <w:t>Flutter</w:t>
      </w:r>
      <w:bookmarkEnd w:id="5"/>
    </w:p>
    <w:p w:rsidR="00F1139B" w:rsidRDefault="00F1139B" w:rsidP="00F1139B">
      <w:pPr>
        <w:pStyle w:val="Corpsdetexte"/>
      </w:pPr>
      <w:r>
        <w:t>Pour l’installation de flutter</w:t>
      </w:r>
    </w:p>
    <w:p w:rsidR="00F1139B" w:rsidRDefault="00EC3AF1" w:rsidP="00F1139B">
      <w:pPr>
        <w:pStyle w:val="Corpsdetexte"/>
      </w:pPr>
      <w:hyperlink r:id="rId20" w:history="1">
        <w:r w:rsidR="00F1139B" w:rsidRPr="00FF0725">
          <w:rPr>
            <w:rStyle w:val="Lienhypertexte"/>
          </w:rPr>
          <w:t>https://docs.flutter.dev/get-started/install/windows/mobile?tab=download</w:t>
        </w:r>
      </w:hyperlink>
    </w:p>
    <w:p w:rsidR="00F1139B" w:rsidRDefault="00495CCC" w:rsidP="00F1139B">
      <w:pPr>
        <w:pStyle w:val="Corpsdetexte"/>
      </w:pPr>
      <w:r>
        <w:t>Descendez</w:t>
      </w:r>
      <w:r w:rsidR="00F1139B">
        <w:t xml:space="preserve"> un peu dans la page et prenez ce .zip</w:t>
      </w:r>
    </w:p>
    <w:p w:rsidR="00F1139B" w:rsidRDefault="00F1139B" w:rsidP="00F1139B">
      <w:pPr>
        <w:pStyle w:val="Corpsdetexte"/>
      </w:pPr>
      <w:r>
        <w:rPr>
          <w:noProof/>
        </w:rPr>
        <w:drawing>
          <wp:inline distT="0" distB="0" distL="0" distR="0" wp14:anchorId="405FE410" wp14:editId="4F670168">
            <wp:extent cx="4648200" cy="8813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92" w:rsidRDefault="00FA3992" w:rsidP="00F1139B">
      <w:pPr>
        <w:pStyle w:val="Corpsdetexte"/>
      </w:pPr>
      <w:r>
        <w:lastRenderedPageBreak/>
        <w:t>Ensuite Extraite tous les fichiers du zip</w:t>
      </w:r>
    </w:p>
    <w:p w:rsidR="00FA3992" w:rsidRDefault="00FA3992" w:rsidP="00F1139B">
      <w:pPr>
        <w:pStyle w:val="Corpsdetexte"/>
      </w:pPr>
      <w:r>
        <w:rPr>
          <w:noProof/>
        </w:rPr>
        <w:drawing>
          <wp:inline distT="0" distB="0" distL="0" distR="0" wp14:anchorId="4CC7A946" wp14:editId="5E10C7EF">
            <wp:extent cx="2943225" cy="1288803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4085" cy="12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92" w:rsidRDefault="00FA3992" w:rsidP="00F1139B">
      <w:pPr>
        <w:pStyle w:val="Corpsdetexte"/>
      </w:pPr>
      <w:r>
        <w:t>Un fois extrait placé le dossier flutter ou vous le voulez dans votre ordinateur mais il faudra éviter de le déplacer, choisissez donc un endroit où vous n’y toucherez pas.</w:t>
      </w:r>
      <w:r w:rsidR="00D90C57">
        <w:t xml:space="preserve"> Aussi éviter de le mettre dans un dossier qui requiert des droits admin ou qui a </w:t>
      </w:r>
      <w:r w:rsidR="003F09E9">
        <w:t>des caractères spéciaux</w:t>
      </w:r>
      <w:r w:rsidR="00D90C57">
        <w:t>.</w:t>
      </w:r>
    </w:p>
    <w:p w:rsidR="00FA3992" w:rsidRDefault="00FA3992" w:rsidP="00F1139B">
      <w:pPr>
        <w:pStyle w:val="Corpsdetexte"/>
      </w:pPr>
      <w:r>
        <w:rPr>
          <w:noProof/>
        </w:rPr>
        <w:drawing>
          <wp:inline distT="0" distB="0" distL="0" distR="0" wp14:anchorId="75182771" wp14:editId="69A2D9EF">
            <wp:extent cx="1666875" cy="144945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8373" cy="14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92" w:rsidRDefault="00FA3992" w:rsidP="00F1139B">
      <w:pPr>
        <w:pStyle w:val="Corpsdetexte"/>
      </w:pPr>
      <w:r>
        <w:t>Allez par après dans vos variables d’environnement</w:t>
      </w:r>
    </w:p>
    <w:p w:rsidR="00FA3992" w:rsidRDefault="00FA3992" w:rsidP="00F1139B">
      <w:pPr>
        <w:pStyle w:val="Corpsdetexte"/>
      </w:pPr>
      <w:r>
        <w:rPr>
          <w:noProof/>
        </w:rPr>
        <w:drawing>
          <wp:inline distT="0" distB="0" distL="0" distR="0" wp14:anchorId="6A15F9BC" wp14:editId="6FA7A430">
            <wp:extent cx="3324225" cy="8477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57" w:rsidRDefault="00D90C57" w:rsidP="00F1139B">
      <w:pPr>
        <w:pStyle w:val="Corpsdetexte"/>
      </w:pPr>
      <w:r>
        <w:t>Et ajoutez une nouvelle</w:t>
      </w:r>
      <w:r w:rsidR="00542FB4">
        <w:t xml:space="preserve"> variable dans </w:t>
      </w:r>
      <w:proofErr w:type="spellStart"/>
      <w:r w:rsidR="00542FB4">
        <w:t>path</w:t>
      </w:r>
      <w:proofErr w:type="spellEnd"/>
      <w:r>
        <w:t xml:space="preserve"> avec le chemin ou est enregistrez le chemin votre dossier flutter jusqu’au dossier bin</w:t>
      </w:r>
    </w:p>
    <w:p w:rsidR="00D90C57" w:rsidRDefault="00D90C57" w:rsidP="00F1139B">
      <w:pPr>
        <w:pStyle w:val="Corpsdetexte"/>
      </w:pPr>
      <w:r>
        <w:rPr>
          <w:noProof/>
        </w:rPr>
        <w:drawing>
          <wp:inline distT="0" distB="0" distL="0" distR="0" wp14:anchorId="15294289" wp14:editId="3953D4AB">
            <wp:extent cx="4953000" cy="14097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0" w:rsidRDefault="00D90C57" w:rsidP="00F1139B">
      <w:pPr>
        <w:pStyle w:val="Corpsdetexte"/>
      </w:pPr>
      <w:r>
        <w:t xml:space="preserve">Vous pouvez </w:t>
      </w:r>
      <w:r w:rsidR="00507000">
        <w:t xml:space="preserve">vérifier </w:t>
      </w:r>
      <w:r>
        <w:t>que l’i</w:t>
      </w:r>
      <w:r w:rsidR="00507000">
        <w:t xml:space="preserve">nstallation a fonctionnez en ouvrant un nouveau cmd puis tapez la commande </w:t>
      </w:r>
      <w:r>
        <w:fldChar w:fldCharType="begin"/>
      </w:r>
      <w:r>
        <w:instrText xml:space="preserve"> flutter --version </w:instrText>
      </w:r>
      <w:r>
        <w:fldChar w:fldCharType="end"/>
      </w:r>
      <w:r w:rsidR="00507000">
        <w:t>.</w:t>
      </w:r>
    </w:p>
    <w:p w:rsidR="00495CCC" w:rsidRDefault="002628E4" w:rsidP="002628E4">
      <w:pPr>
        <w:pStyle w:val="Corpsdetexte"/>
        <w:rPr>
          <w:noProof/>
        </w:rPr>
      </w:pPr>
      <w:r>
        <w:rPr>
          <w:noProof/>
        </w:rPr>
        <w:drawing>
          <wp:inline distT="0" distB="0" distL="0" distR="0" wp14:anchorId="4F5ED609" wp14:editId="0B4804F3">
            <wp:extent cx="5067300" cy="8191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E4" w:rsidRDefault="002628E4" w:rsidP="002628E4">
      <w:pPr>
        <w:pStyle w:val="Corpsdetexte"/>
        <w:rPr>
          <w:noProof/>
        </w:rPr>
      </w:pPr>
    </w:p>
    <w:p w:rsidR="00495CCC" w:rsidRDefault="00495CCC" w:rsidP="00F1139B">
      <w:pPr>
        <w:pStyle w:val="Corpsdetexte"/>
        <w:rPr>
          <w:noProof/>
        </w:rPr>
      </w:pPr>
      <w:r>
        <w:rPr>
          <w:noProof/>
        </w:rPr>
        <w:t xml:space="preserve">Ensuite lancer la commande </w:t>
      </w:r>
      <w:r>
        <w:rPr>
          <w:noProof/>
        </w:rPr>
        <w:fldChar w:fldCharType="begin"/>
      </w:r>
      <w:r>
        <w:rPr>
          <w:noProof/>
        </w:rPr>
        <w:instrText xml:space="preserve"> flutter doctor </w:instrText>
      </w:r>
      <w:r>
        <w:rPr>
          <w:noProof/>
        </w:rPr>
        <w:fldChar w:fldCharType="end"/>
      </w:r>
      <w:r>
        <w:rPr>
          <w:noProof/>
        </w:rPr>
        <w:t xml:space="preserve"> pour voir les éléments manquants</w:t>
      </w:r>
      <w:r w:rsidR="002628E4">
        <w:rPr>
          <w:noProof/>
        </w:rPr>
        <w:t>, Il va falloir installer les éléments qui lui manque.</w:t>
      </w:r>
    </w:p>
    <w:p w:rsidR="00344910" w:rsidRDefault="00495CCC" w:rsidP="002628E4">
      <w:pPr>
        <w:pStyle w:val="Corpsdetexte"/>
      </w:pPr>
      <w:r>
        <w:rPr>
          <w:noProof/>
        </w:rPr>
        <w:lastRenderedPageBreak/>
        <w:drawing>
          <wp:inline distT="0" distB="0" distL="0" distR="0" wp14:anchorId="316703A2" wp14:editId="54CC2F3B">
            <wp:extent cx="5759450" cy="31305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E4" w:rsidRDefault="002628E4" w:rsidP="002628E4">
      <w:pPr>
        <w:pStyle w:val="Corpsdetexte"/>
      </w:pPr>
    </w:p>
    <w:p w:rsidR="00545078" w:rsidRDefault="00F1139B" w:rsidP="00545078">
      <w:pPr>
        <w:pStyle w:val="Titre1"/>
      </w:pPr>
      <w:bookmarkStart w:id="6" w:name="_Toc157178305"/>
      <w:r>
        <w:t>Android Studio</w:t>
      </w:r>
      <w:bookmarkEnd w:id="6"/>
    </w:p>
    <w:p w:rsidR="002F77A1" w:rsidRPr="002F77A1" w:rsidRDefault="002F77A1" w:rsidP="002F77A1">
      <w:pPr>
        <w:pStyle w:val="Titre2"/>
      </w:pPr>
      <w:bookmarkStart w:id="7" w:name="_Toc157178306"/>
      <w:r>
        <w:t>Installation</w:t>
      </w:r>
      <w:bookmarkEnd w:id="7"/>
    </w:p>
    <w:p w:rsidR="002628E4" w:rsidRDefault="002628E4" w:rsidP="002628E4">
      <w:pPr>
        <w:pStyle w:val="Corpsdetexte"/>
      </w:pPr>
      <w:r>
        <w:t xml:space="preserve">Pour l’installation d’Android Studio </w:t>
      </w:r>
      <w:hyperlink r:id="rId28" w:history="1">
        <w:r w:rsidRPr="00FF0725">
          <w:rPr>
            <w:rStyle w:val="Lienhypertexte"/>
          </w:rPr>
          <w:t>https://developer.android.com/studio</w:t>
        </w:r>
      </w:hyperlink>
    </w:p>
    <w:p w:rsidR="002628E4" w:rsidRDefault="002628E4" w:rsidP="002628E4">
      <w:pPr>
        <w:pStyle w:val="Corpsdetexte"/>
      </w:pPr>
      <w:r>
        <w:rPr>
          <w:noProof/>
        </w:rPr>
        <w:drawing>
          <wp:inline distT="0" distB="0" distL="0" distR="0" wp14:anchorId="03056E2C" wp14:editId="2B816083">
            <wp:extent cx="3152775" cy="26670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A1" w:rsidRDefault="002628E4" w:rsidP="002F77A1">
      <w:pPr>
        <w:pStyle w:val="Corpsdetexte"/>
      </w:pPr>
      <w:r>
        <w:t>Ensuite lancer l’</w:t>
      </w:r>
      <w:r w:rsidR="002F77A1">
        <w:t>exécutable (pour cette partie il vous faudra les droits admin)</w:t>
      </w:r>
    </w:p>
    <w:p w:rsidR="002F77A1" w:rsidRDefault="002F77A1" w:rsidP="002F77A1">
      <w:pPr>
        <w:pStyle w:val="Corpsdetexte"/>
      </w:pPr>
      <w:r>
        <w:t>Continuer sur l’installe standard</w:t>
      </w:r>
    </w:p>
    <w:p w:rsidR="002F77A1" w:rsidRDefault="002F77A1" w:rsidP="002F77A1">
      <w:pPr>
        <w:pStyle w:val="Corpsdetexte"/>
      </w:pPr>
      <w:r>
        <w:rPr>
          <w:noProof/>
        </w:rPr>
        <w:drawing>
          <wp:inline distT="0" distB="0" distL="0" distR="0" wp14:anchorId="44F27CEC" wp14:editId="349482DF">
            <wp:extent cx="3457575" cy="150495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A1" w:rsidRDefault="002F77A1" w:rsidP="002F77A1">
      <w:r>
        <w:br w:type="page"/>
      </w:r>
    </w:p>
    <w:p w:rsidR="002F77A1" w:rsidRDefault="002F77A1" w:rsidP="002F77A1">
      <w:pPr>
        <w:pStyle w:val="Corpsdetexte"/>
      </w:pPr>
      <w:r>
        <w:lastRenderedPageBreak/>
        <w:t xml:space="preserve">Vous n’avez pas d’autres choix que de tous accepter </w:t>
      </w:r>
    </w:p>
    <w:p w:rsidR="002F77A1" w:rsidRDefault="002F77A1" w:rsidP="002F77A1">
      <w:pPr>
        <w:pStyle w:val="Corpsdetexte"/>
      </w:pPr>
      <w:r>
        <w:rPr>
          <w:noProof/>
        </w:rPr>
        <w:drawing>
          <wp:inline distT="0" distB="0" distL="0" distR="0" wp14:anchorId="4044D39C" wp14:editId="478BFDA2">
            <wp:extent cx="5381625" cy="3284855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A1" w:rsidRDefault="002F77A1" w:rsidP="002F77A1">
      <w:pPr>
        <w:pStyle w:val="Titre2"/>
      </w:pPr>
      <w:bookmarkStart w:id="8" w:name="_Toc157178307"/>
      <w:r>
        <w:t>Configurer Android SDK</w:t>
      </w:r>
      <w:bookmarkEnd w:id="8"/>
    </w:p>
    <w:p w:rsidR="00D1540D" w:rsidRDefault="00D1540D" w:rsidP="00D1540D">
      <w:pPr>
        <w:pStyle w:val="Retraitcorpsdetexte"/>
      </w:pPr>
      <w:r>
        <w:t>Sur Android Studio cliquer sur « More Actions &gt; SDK Manager »</w:t>
      </w:r>
    </w:p>
    <w:p w:rsidR="00D1540D" w:rsidRDefault="00D1540D" w:rsidP="00D1540D">
      <w:pPr>
        <w:pStyle w:val="Retraitcorpsdetexte"/>
      </w:pPr>
      <w:r>
        <w:rPr>
          <w:noProof/>
        </w:rPr>
        <w:drawing>
          <wp:inline distT="0" distB="0" distL="0" distR="0" wp14:anchorId="427B91A6" wp14:editId="7002BA79">
            <wp:extent cx="3724275" cy="3505200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0D" w:rsidRDefault="00D1540D" w:rsidP="00D1540D">
      <w:r>
        <w:br w:type="page"/>
      </w:r>
    </w:p>
    <w:p w:rsidR="00D1540D" w:rsidRDefault="00D1540D" w:rsidP="00D1540D">
      <w:pPr>
        <w:pStyle w:val="Retraitcorpsdetexte"/>
      </w:pPr>
      <w:r>
        <w:lastRenderedPageBreak/>
        <w:t>Installer « Android SDK Command-line Tools (</w:t>
      </w:r>
      <w:proofErr w:type="spellStart"/>
      <w:r>
        <w:t>latest</w:t>
      </w:r>
      <w:proofErr w:type="spellEnd"/>
      <w:r>
        <w:t>) »</w:t>
      </w:r>
    </w:p>
    <w:p w:rsidR="00D1540D" w:rsidRDefault="00D1540D" w:rsidP="00D1540D">
      <w:pPr>
        <w:pStyle w:val="Retraitcorpsdetexte"/>
      </w:pPr>
      <w:r>
        <w:rPr>
          <w:noProof/>
        </w:rPr>
        <w:drawing>
          <wp:inline distT="0" distB="0" distL="0" distR="0" wp14:anchorId="5219E7BF" wp14:editId="79153BEB">
            <wp:extent cx="4838700" cy="2244090"/>
            <wp:effectExtent l="0" t="0" r="0" b="38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C" w:rsidRDefault="00AB5D1C" w:rsidP="00D1540D">
      <w:pPr>
        <w:pStyle w:val="Retraitcorpsdetexte"/>
      </w:pPr>
    </w:p>
    <w:p w:rsidR="00D1540D" w:rsidRDefault="00D1540D" w:rsidP="00D1540D">
      <w:pPr>
        <w:pStyle w:val="Retraitcorpsdetexte"/>
      </w:pPr>
      <w:r>
        <w:t xml:space="preserve">Ouvrer un terminal dans </w:t>
      </w:r>
      <w:proofErr w:type="spellStart"/>
      <w:r>
        <w:t>VScode</w:t>
      </w:r>
      <w:proofErr w:type="spellEnd"/>
      <w:r>
        <w:t xml:space="preserve"> et lancer la commande </w:t>
      </w:r>
      <w:r>
        <w:fldChar w:fldCharType="begin"/>
      </w:r>
      <w:r>
        <w:instrText xml:space="preserve"> flutter doctor </w:instrText>
      </w:r>
      <w:r>
        <w:fldChar w:fldCharType="end"/>
      </w:r>
      <w:r>
        <w:t xml:space="preserve"> normalement vous devriez avoir quelques chose comme ça</w:t>
      </w:r>
    </w:p>
    <w:p w:rsidR="00AB5D1C" w:rsidRDefault="00AB5D1C" w:rsidP="00D1540D">
      <w:pPr>
        <w:pStyle w:val="Retraitcorpsdetexte"/>
      </w:pPr>
      <w:r>
        <w:rPr>
          <w:noProof/>
        </w:rPr>
        <w:drawing>
          <wp:inline distT="0" distB="0" distL="0" distR="0" wp14:anchorId="7923B1F1" wp14:editId="79F1D406">
            <wp:extent cx="5759450" cy="2589530"/>
            <wp:effectExtent l="0" t="0" r="0" b="127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C" w:rsidRDefault="00AB5D1C" w:rsidP="00D1540D">
      <w:pPr>
        <w:pStyle w:val="Retraitcorpsdetexte"/>
      </w:pPr>
    </w:p>
    <w:p w:rsidR="00AB5D1C" w:rsidRDefault="00AB5D1C" w:rsidP="00D1540D">
      <w:pPr>
        <w:pStyle w:val="Retraitcorpsdetexte"/>
      </w:pPr>
      <w:r>
        <w:t>Il vous faut acceptez les licences, pour cela lancer la commande</w:t>
      </w:r>
    </w:p>
    <w:p w:rsidR="00AB5D1C" w:rsidRDefault="00AB5D1C" w:rsidP="00AB5D1C">
      <w:pPr>
        <w:pStyle w:val="Retraitcorpsdetexte"/>
      </w:pPr>
      <w:r>
        <w:fldChar w:fldCharType="begin"/>
      </w:r>
      <w:r>
        <w:instrText xml:space="preserve"> flutter doctore --android-licenses </w:instrText>
      </w:r>
      <w:r>
        <w:fldChar w:fldCharType="end"/>
      </w:r>
      <w:r>
        <w:t xml:space="preserve">  </w:t>
      </w:r>
      <w:proofErr w:type="gramStart"/>
      <w:r>
        <w:t>et</w:t>
      </w:r>
      <w:proofErr w:type="gramEnd"/>
      <w:r>
        <w:t xml:space="preserve"> accepter tout.</w:t>
      </w:r>
    </w:p>
    <w:p w:rsidR="00D1540D" w:rsidRPr="00D1540D" w:rsidRDefault="00AB5D1C" w:rsidP="004023E1">
      <w:pPr>
        <w:pStyle w:val="Retraitcorpsdetexte"/>
      </w:pPr>
      <w:r>
        <w:rPr>
          <w:noProof/>
        </w:rPr>
        <w:drawing>
          <wp:inline distT="0" distB="0" distL="0" distR="0" wp14:anchorId="20D89929" wp14:editId="309859B8">
            <wp:extent cx="4800600" cy="2258695"/>
            <wp:effectExtent l="0" t="0" r="0" b="825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78" w:rsidRDefault="002F77A1" w:rsidP="00545078">
      <w:pPr>
        <w:pStyle w:val="Titre1"/>
      </w:pPr>
      <w:bookmarkStart w:id="9" w:name="_Toc157178308"/>
      <w:r>
        <w:lastRenderedPageBreak/>
        <w:t>XAMP</w:t>
      </w:r>
      <w:bookmarkEnd w:id="9"/>
    </w:p>
    <w:p w:rsidR="00545078" w:rsidRDefault="002F77A1" w:rsidP="00545078">
      <w:pPr>
        <w:pStyle w:val="Titre1"/>
      </w:pPr>
      <w:bookmarkStart w:id="10" w:name="_Toc157178309"/>
      <w:r>
        <w:t>Composer</w:t>
      </w:r>
      <w:bookmarkEnd w:id="10"/>
    </w:p>
    <w:p w:rsidR="00545078" w:rsidRDefault="002F77A1" w:rsidP="00545078">
      <w:pPr>
        <w:pStyle w:val="Titre1"/>
      </w:pPr>
      <w:bookmarkStart w:id="11" w:name="_Toc157178310"/>
      <w:r>
        <w:t>NPM</w:t>
      </w:r>
      <w:bookmarkEnd w:id="11"/>
    </w:p>
    <w:p w:rsidR="002F77A1" w:rsidRDefault="002F77A1" w:rsidP="002F77A1">
      <w:pPr>
        <w:pStyle w:val="Titre1"/>
      </w:pPr>
      <w:bookmarkStart w:id="12" w:name="_Toc157178311"/>
      <w:r>
        <w:t>Laravel</w:t>
      </w:r>
      <w:bookmarkEnd w:id="12"/>
    </w:p>
    <w:p w:rsidR="007F30AE" w:rsidRPr="00920F4E" w:rsidRDefault="002F77A1" w:rsidP="002F77A1">
      <w:pPr>
        <w:pStyle w:val="Titre1"/>
      </w:pPr>
      <w:bookmarkStart w:id="13" w:name="_Toc157178312"/>
      <w:r>
        <w:t>Postman</w:t>
      </w:r>
      <w:bookmarkEnd w:id="13"/>
    </w:p>
    <w:sectPr w:rsidR="007F30AE" w:rsidRPr="00920F4E" w:rsidSect="00D160D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AF1" w:rsidRDefault="00EC3AF1">
      <w:r>
        <w:separator/>
      </w:r>
    </w:p>
  </w:endnote>
  <w:endnote w:type="continuationSeparator" w:id="0">
    <w:p w:rsidR="00EC3AF1" w:rsidRDefault="00EC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0" w:rsidRDefault="00B772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63"/>
      <w:gridCol w:w="2594"/>
      <w:gridCol w:w="3013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EC3AF1">
            <w:fldChar w:fldCharType="begin"/>
          </w:r>
          <w:r w:rsidR="00EC3AF1">
            <w:instrText xml:space="preserve"> AUTHOR   \* MERGEFORMAT </w:instrText>
          </w:r>
          <w:r w:rsidR="00EC3AF1">
            <w:fldChar w:fldCharType="separate"/>
          </w:r>
          <w:r w:rsidR="00D6459D" w:rsidRPr="00D6459D">
            <w:rPr>
              <w:rFonts w:cs="Arial"/>
              <w:noProof/>
              <w:szCs w:val="16"/>
            </w:rPr>
            <w:t>Robustianosalvatore Lombardo</w:t>
          </w:r>
          <w:r w:rsidR="00EC3AF1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6459D">
            <w:rPr>
              <w:rFonts w:cs="Arial"/>
              <w:noProof/>
              <w:szCs w:val="16"/>
            </w:rPr>
            <w:t>22.01.2024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B77270">
            <w:rPr>
              <w:noProof/>
            </w:rPr>
            <w:t>Robustianosalvatore Lombardo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77F97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77F97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77270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EC3AF1">
            <w:fldChar w:fldCharType="begin"/>
          </w:r>
          <w:r w:rsidR="00EC3AF1">
            <w:instrText xml:space="preserve"> REVNUM   \* MERGEFORMAT </w:instrText>
          </w:r>
          <w:r w:rsidR="00EC3AF1">
            <w:fldChar w:fldCharType="separate"/>
          </w:r>
          <w:r w:rsidR="00D6459D" w:rsidRPr="00D6459D">
            <w:rPr>
              <w:rFonts w:cs="Arial"/>
              <w:noProof/>
              <w:szCs w:val="16"/>
            </w:rPr>
            <w:t>1</w:t>
          </w:r>
          <w:r w:rsidR="00EC3AF1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77F97">
            <w:rPr>
              <w:rFonts w:cs="Arial"/>
              <w:noProof/>
              <w:szCs w:val="16"/>
            </w:rPr>
            <w:t>31.01.2024 15:56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EC3AF1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B77270" w:rsidRPr="00B77270">
            <w:rPr>
              <w:rFonts w:cs="Arial"/>
              <w:noProof/>
              <w:szCs w:val="16"/>
            </w:rPr>
            <w:t>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0" w:rsidRDefault="00B772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AF1" w:rsidRDefault="00EC3AF1">
      <w:r>
        <w:separator/>
      </w:r>
    </w:p>
  </w:footnote>
  <w:footnote w:type="continuationSeparator" w:id="0">
    <w:p w:rsidR="00EC3AF1" w:rsidRDefault="00EC3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0" w:rsidRDefault="00B772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0" w:rsidRDefault="00B772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C383360"/>
    <w:multiLevelType w:val="hybridMultilevel"/>
    <w:tmpl w:val="523C3592"/>
    <w:lvl w:ilvl="0" w:tplc="9160877E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40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 w:numId="48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9D"/>
    <w:rsid w:val="00000197"/>
    <w:rsid w:val="00010B9A"/>
    <w:rsid w:val="0001209F"/>
    <w:rsid w:val="00020281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55593"/>
    <w:rsid w:val="00261E75"/>
    <w:rsid w:val="002628E4"/>
    <w:rsid w:val="002770F3"/>
    <w:rsid w:val="002951BD"/>
    <w:rsid w:val="00297E2A"/>
    <w:rsid w:val="002A31CF"/>
    <w:rsid w:val="002B6893"/>
    <w:rsid w:val="002C6634"/>
    <w:rsid w:val="002D7D46"/>
    <w:rsid w:val="002F038B"/>
    <w:rsid w:val="002F77A1"/>
    <w:rsid w:val="00310160"/>
    <w:rsid w:val="0031563E"/>
    <w:rsid w:val="0034172E"/>
    <w:rsid w:val="00344910"/>
    <w:rsid w:val="0037071E"/>
    <w:rsid w:val="00377F97"/>
    <w:rsid w:val="0038324A"/>
    <w:rsid w:val="003C46AE"/>
    <w:rsid w:val="003E018B"/>
    <w:rsid w:val="003E32B9"/>
    <w:rsid w:val="003F09E9"/>
    <w:rsid w:val="003F1870"/>
    <w:rsid w:val="004023E1"/>
    <w:rsid w:val="00407333"/>
    <w:rsid w:val="0040782E"/>
    <w:rsid w:val="004202D8"/>
    <w:rsid w:val="004206A2"/>
    <w:rsid w:val="0043666E"/>
    <w:rsid w:val="00436B90"/>
    <w:rsid w:val="00454074"/>
    <w:rsid w:val="00495CCC"/>
    <w:rsid w:val="00496BC6"/>
    <w:rsid w:val="004C6BBA"/>
    <w:rsid w:val="004D08EE"/>
    <w:rsid w:val="004D5266"/>
    <w:rsid w:val="00505421"/>
    <w:rsid w:val="00507000"/>
    <w:rsid w:val="0052224B"/>
    <w:rsid w:val="005328B0"/>
    <w:rsid w:val="00532FD0"/>
    <w:rsid w:val="0054054F"/>
    <w:rsid w:val="00542CE3"/>
    <w:rsid w:val="00542FB4"/>
    <w:rsid w:val="00545078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20894"/>
    <w:rsid w:val="00645760"/>
    <w:rsid w:val="00656974"/>
    <w:rsid w:val="006902A9"/>
    <w:rsid w:val="006966D0"/>
    <w:rsid w:val="006B2483"/>
    <w:rsid w:val="006E132F"/>
    <w:rsid w:val="006E2CE8"/>
    <w:rsid w:val="006E4DA8"/>
    <w:rsid w:val="006F2DB4"/>
    <w:rsid w:val="007010E6"/>
    <w:rsid w:val="007118D3"/>
    <w:rsid w:val="007211A1"/>
    <w:rsid w:val="007364D8"/>
    <w:rsid w:val="00742484"/>
    <w:rsid w:val="00744762"/>
    <w:rsid w:val="0074498A"/>
    <w:rsid w:val="007476C9"/>
    <w:rsid w:val="00751CAE"/>
    <w:rsid w:val="00753A51"/>
    <w:rsid w:val="007700A7"/>
    <w:rsid w:val="007724F1"/>
    <w:rsid w:val="00772BC0"/>
    <w:rsid w:val="007748A7"/>
    <w:rsid w:val="007C478D"/>
    <w:rsid w:val="007D0A71"/>
    <w:rsid w:val="007D2CDF"/>
    <w:rsid w:val="007D546C"/>
    <w:rsid w:val="007E1E93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2DD8"/>
    <w:rsid w:val="009B6FDC"/>
    <w:rsid w:val="009D1A69"/>
    <w:rsid w:val="009D480B"/>
    <w:rsid w:val="009F470F"/>
    <w:rsid w:val="009F5CA9"/>
    <w:rsid w:val="009F75DD"/>
    <w:rsid w:val="00A3107E"/>
    <w:rsid w:val="00A65F0B"/>
    <w:rsid w:val="00A706B7"/>
    <w:rsid w:val="00AA4393"/>
    <w:rsid w:val="00AB1CA6"/>
    <w:rsid w:val="00AB5D1C"/>
    <w:rsid w:val="00AE0555"/>
    <w:rsid w:val="00AE1968"/>
    <w:rsid w:val="00AE282D"/>
    <w:rsid w:val="00AF58E1"/>
    <w:rsid w:val="00B147A7"/>
    <w:rsid w:val="00B20D38"/>
    <w:rsid w:val="00B241D2"/>
    <w:rsid w:val="00B33505"/>
    <w:rsid w:val="00B35775"/>
    <w:rsid w:val="00B40A8E"/>
    <w:rsid w:val="00B44A78"/>
    <w:rsid w:val="00B4738A"/>
    <w:rsid w:val="00B612B2"/>
    <w:rsid w:val="00B64C66"/>
    <w:rsid w:val="00B77270"/>
    <w:rsid w:val="00B95EC5"/>
    <w:rsid w:val="00B96AA1"/>
    <w:rsid w:val="00BA56D2"/>
    <w:rsid w:val="00BA7DF1"/>
    <w:rsid w:val="00BB6F4D"/>
    <w:rsid w:val="00BD773C"/>
    <w:rsid w:val="00BE185C"/>
    <w:rsid w:val="00BF7A15"/>
    <w:rsid w:val="00C05487"/>
    <w:rsid w:val="00C2022A"/>
    <w:rsid w:val="00C20939"/>
    <w:rsid w:val="00C329D7"/>
    <w:rsid w:val="00C33C51"/>
    <w:rsid w:val="00C90570"/>
    <w:rsid w:val="00CB712D"/>
    <w:rsid w:val="00CD1A2D"/>
    <w:rsid w:val="00D1073D"/>
    <w:rsid w:val="00D14587"/>
    <w:rsid w:val="00D1540D"/>
    <w:rsid w:val="00D15AE6"/>
    <w:rsid w:val="00D160DD"/>
    <w:rsid w:val="00D174BC"/>
    <w:rsid w:val="00D275C6"/>
    <w:rsid w:val="00D36ED9"/>
    <w:rsid w:val="00D405C9"/>
    <w:rsid w:val="00D6459D"/>
    <w:rsid w:val="00D64B85"/>
    <w:rsid w:val="00D64F19"/>
    <w:rsid w:val="00D82BEB"/>
    <w:rsid w:val="00D90C57"/>
    <w:rsid w:val="00DB1DCD"/>
    <w:rsid w:val="00DF6F0B"/>
    <w:rsid w:val="00E015B8"/>
    <w:rsid w:val="00E1012A"/>
    <w:rsid w:val="00E12AE5"/>
    <w:rsid w:val="00E20C72"/>
    <w:rsid w:val="00E416AC"/>
    <w:rsid w:val="00E41BC2"/>
    <w:rsid w:val="00E52B61"/>
    <w:rsid w:val="00E61B66"/>
    <w:rsid w:val="00E658ED"/>
    <w:rsid w:val="00E81328"/>
    <w:rsid w:val="00EC3AF1"/>
    <w:rsid w:val="00EC677D"/>
    <w:rsid w:val="00ED6F41"/>
    <w:rsid w:val="00ED6F46"/>
    <w:rsid w:val="00EE16F0"/>
    <w:rsid w:val="00EE431D"/>
    <w:rsid w:val="00EE4EC4"/>
    <w:rsid w:val="00EE55F0"/>
    <w:rsid w:val="00F1003D"/>
    <w:rsid w:val="00F1139B"/>
    <w:rsid w:val="00F512A6"/>
    <w:rsid w:val="00F61510"/>
    <w:rsid w:val="00F66287"/>
    <w:rsid w:val="00F664DF"/>
    <w:rsid w:val="00F93513"/>
    <w:rsid w:val="00FA3992"/>
    <w:rsid w:val="00FB1CD6"/>
    <w:rsid w:val="00FD2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1F4C20D-2BD3-4C03-84D2-35105E5C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flutter.dev/get-started/install/windows/mobile?tab=download" TargetMode="External"/><Relationship Id="rId29" Type="http://schemas.openxmlformats.org/officeDocument/2006/relationships/image" Target="media/image19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developer.android.com/studio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TML\CFC\Pratique\Projets\Annee2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3FB7C-19B5-47ED-BB59-FF0BC102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623</TotalTime>
  <Pages>10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3830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Robustianosalvatore Lombardo</dc:creator>
  <cp:lastModifiedBy>Robustianosalvatore Lombardo</cp:lastModifiedBy>
  <cp:revision>14</cp:revision>
  <cp:lastPrinted>2009-09-04T13:21:00Z</cp:lastPrinted>
  <dcterms:created xsi:type="dcterms:W3CDTF">2024-01-22T12:47:00Z</dcterms:created>
  <dcterms:modified xsi:type="dcterms:W3CDTF">2024-02-21T15:19:00Z</dcterms:modified>
</cp:coreProperties>
</file>